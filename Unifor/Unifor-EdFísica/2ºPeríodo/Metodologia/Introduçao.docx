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657" w:rsidRPr="00AB3406" w:rsidRDefault="00453657" w:rsidP="00C239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406">
        <w:rPr>
          <w:rFonts w:ascii="Times New Roman" w:hAnsi="Times New Roman" w:cs="Times New Roman"/>
          <w:sz w:val="24"/>
          <w:szCs w:val="24"/>
        </w:rPr>
        <w:t>1. INTRODUÇÃO</w:t>
      </w:r>
    </w:p>
    <w:p w:rsidR="00453657" w:rsidRPr="00AB3406" w:rsidRDefault="00453657" w:rsidP="001D044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3657" w:rsidRPr="00AB3406" w:rsidRDefault="00453657" w:rsidP="00857A95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B3406">
        <w:rPr>
          <w:rFonts w:ascii="Times New Roman" w:hAnsi="Times New Roman" w:cs="Times New Roman"/>
          <w:sz w:val="24"/>
          <w:szCs w:val="24"/>
        </w:rPr>
        <w:t>Segundo a Organização Mundial de Saúde (OMS) (WHO, 2000), a prevalência de sobrepeso e obesidade continua aumentando tanto em homens como em mulheres não apenas em países desenvolvidos, mas também naqueles em desenvolvimento onde a obesidade coexiste com a desnutrição ocasionada pela alimentação inadequada da maioria da população que reside no mundo .</w:t>
      </w:r>
    </w:p>
    <w:p w:rsidR="00453657" w:rsidRDefault="00453657" w:rsidP="00857A95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B3406">
        <w:rPr>
          <w:rFonts w:ascii="Times New Roman" w:hAnsi="Times New Roman" w:cs="Times New Roman"/>
          <w:sz w:val="24"/>
          <w:szCs w:val="24"/>
        </w:rPr>
        <w:t xml:space="preserve"> No Brasil, dados recentes da pesquisa de orçamento familiar (IBGE, 2004), estimam que 40% das mulheres e 41,1% dos homens apresentam excesso de peso, sendo este um problema que afeta todas as classes de renda e do meio urbano e rural. Apesar da desnutrição ainda ser prevalente nas crianças brasileiras um dos fatores é devido a grande alienação dos televisores sobre as “bobaginhas” que tais divulgam , tem-se observado que o consumo alimentar excessivo e inadequado tem substituído o problema da escassez de alimentos e assim o sobrepeso tem emergido rapidamente caracterizando-se como um grave problema para o âmbito da saúde pública que a cada vez preocupa-se com o bem estar dos brasileiros. Na população feminina, essa mudança no perfil nutricional mostra que o excesso de peso supera em oito vezes a freqüência de déficit de peso e são as mulheres mais pobres da região Nordeste que apresentam maior tendência de aumento na prevalência da obesidade (IBGE, 2004)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453657" w:rsidRDefault="00453657" w:rsidP="00857A95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B3406">
        <w:rPr>
          <w:rFonts w:ascii="Times New Roman" w:hAnsi="Times New Roman" w:cs="Times New Roman"/>
          <w:sz w:val="24"/>
          <w:szCs w:val="24"/>
        </w:rPr>
        <w:t>Um fato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B3406">
        <w:rPr>
          <w:rFonts w:ascii="Times New Roman" w:hAnsi="Times New Roman" w:cs="Times New Roman"/>
          <w:sz w:val="24"/>
          <w:szCs w:val="24"/>
        </w:rPr>
        <w:t xml:space="preserve"> determinante dessa região, também se resume no ponto de que as mulheres desses locais  e principalmente as que vivem no mundo rural  não recebem nenhum incentivo a pratica de atividades esportivas, uma vez que esta previne e vem ajudando no controle da obesidade em todas as faixas de idades nas cidades que conhecem sobre a importância de se manter em forma.O incentivo não parte apenas para o lado esportivo como também alimentar pois são regiões onde as mulheres de baixa renda , talvez não possuem condições de fazer uma alimentação balanceada. O sobrepeso, definido como uma proporção relativa de peso maior que a desejável para a altura, e a obesidade como um excesso de gordura corporal relacionado à massa magra são condições de etiologia multifatorial que incluem uma complexa interação entre genética,dieta, metabolismo, atividade física e influência de fatores biológicos, psicológicos  fatos importante, pois se relaciona com a distinção e do controle do que ou não comer pois pessoas podem estar em um estado de obesidade devido ao seu estado psicológico   , sócio econômicos ( renda não propicia uma boa alimentação ) e pelo estilo de vida que vivem as pessoas com seus trabalhos que ocupam muito tempo e muitas das  vezes não possuem disponibilidade para passar em casa e se contentam com uma refeição qualquer apenas para saciar a fome (NHLBI, 1998;SBEM &amp; SBCM, 2005). </w:t>
      </w:r>
    </w:p>
    <w:p w:rsidR="00453657" w:rsidRPr="00AB3406" w:rsidRDefault="00453657" w:rsidP="00857A95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B3406">
        <w:rPr>
          <w:rFonts w:ascii="Times New Roman" w:hAnsi="Times New Roman" w:cs="Times New Roman"/>
          <w:sz w:val="24"/>
          <w:szCs w:val="24"/>
        </w:rPr>
        <w:t>Como indicador do estado nutricional, o índice de massa corporal (IMC) (peso/estatura²) é uma classificação adequada para uso populacional em adultos, sendo definido como ponto de corte para sobrepeso o IMC entre 25,0 a 29,9 kg/m² e para obesidade valor igual ou superior a 30,0 kg/m² (WHO, 2000).O sobrepeso é o responsável pela maior parte da incidência de certas co-morbidades associadas à obesidade como, por exemplo,diabetes mellitus tipo 2 (WHO, 2000). As mulheres de países em desenvolvimento parecem estar mais suscetíveis às conseqüências</w:t>
      </w:r>
      <w:bookmarkStart w:id="0" w:name="BM17"/>
      <w:bookmarkEnd w:id="0"/>
      <w:r w:rsidRPr="00AB3406">
        <w:rPr>
          <w:rFonts w:ascii="Times New Roman" w:hAnsi="Times New Roman" w:cs="Times New Roman"/>
          <w:sz w:val="24"/>
          <w:szCs w:val="24"/>
        </w:rPr>
        <w:t xml:space="preserve"> nocivas do estilo de vida ocidental que incluem,entre outros, o maior consumo de alimentos industrializados e de gordura saturada e a menor freqüência de atividade física. </w:t>
      </w:r>
    </w:p>
    <w:p w:rsidR="00453657" w:rsidRPr="00AB3406" w:rsidRDefault="00453657" w:rsidP="00C2396D">
      <w:pPr>
        <w:rPr>
          <w:rFonts w:ascii="Times New Roman" w:hAnsi="Times New Roman" w:cs="Times New Roman"/>
          <w:sz w:val="24"/>
          <w:szCs w:val="24"/>
        </w:rPr>
      </w:pPr>
    </w:p>
    <w:sectPr w:rsidR="00453657" w:rsidRPr="00AB3406" w:rsidSect="00651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1517"/>
    <w:rsid w:val="00101D76"/>
    <w:rsid w:val="0018764D"/>
    <w:rsid w:val="001D0444"/>
    <w:rsid w:val="003A0966"/>
    <w:rsid w:val="00453657"/>
    <w:rsid w:val="00581517"/>
    <w:rsid w:val="0065109E"/>
    <w:rsid w:val="007A3152"/>
    <w:rsid w:val="00857A95"/>
    <w:rsid w:val="00AB3406"/>
    <w:rsid w:val="00C2396D"/>
    <w:rsid w:val="00CF1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9E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uiPriority w:val="99"/>
    <w:rsid w:val="00581517"/>
  </w:style>
  <w:style w:type="character" w:customStyle="1" w:styleId="l6">
    <w:name w:val="l6"/>
    <w:basedOn w:val="DefaultParagraphFont"/>
    <w:uiPriority w:val="99"/>
    <w:rsid w:val="005815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582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5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540</Words>
  <Characters>2918</Characters>
  <Application>Microsoft Office Outlook</Application>
  <DocSecurity>0</DocSecurity>
  <Lines>0</Lines>
  <Paragraphs>0</Paragraphs>
  <ScaleCrop>false</ScaleCrop>
  <Company>WinXP SP2 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Eduradi03.01.14</dc:creator>
  <cp:keywords/>
  <dc:description/>
  <cp:lastModifiedBy>Windows User</cp:lastModifiedBy>
  <cp:revision>2</cp:revision>
  <cp:lastPrinted>2014-10-28T17:20:00Z</cp:lastPrinted>
  <dcterms:created xsi:type="dcterms:W3CDTF">2014-11-21T01:10:00Z</dcterms:created>
  <dcterms:modified xsi:type="dcterms:W3CDTF">2014-11-21T01:10:00Z</dcterms:modified>
</cp:coreProperties>
</file>